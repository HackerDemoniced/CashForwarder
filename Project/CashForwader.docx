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19749022"/>
        <w:docPartObj>
          <w:docPartGallery w:val="Cover Pages"/>
          <w:docPartUnique/>
        </w:docPartObj>
      </w:sdtPr>
      <w:sdtEndPr>
        <w:rPr>
          <w:rFonts w:ascii="Century Gothic" w:hAnsi="Century Gothic"/>
          <w:noProof/>
          <w:color w:val="B01513"/>
          <w:lang w:val="es-ES"/>
        </w:rPr>
      </w:sdtEndPr>
      <w:sdtContent>
        <w:p w:rsidR="00936C92" w:rsidRDefault="00936C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936C92" w:rsidRDefault="00936C92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u-ES"/>
                                        </w:rPr>
                                        <w:t xml:space="preserve">Hacker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lang w:val="eu-ES"/>
                                        </w:rPr>
                                        <w:t>Demoniced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936C92" w:rsidRDefault="00936C92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B01513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36C92" w:rsidRDefault="00936C92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B01513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B01513" w:themeColor="accent1"/>
                                          <w:sz w:val="72"/>
                                          <w:szCs w:val="72"/>
                                        </w:rPr>
                                        <w:t>Cash Forwader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C5v8QA&#10;AADcAAAADwAAAGRycy9kb3ducmV2LnhtbERPTWsCMRC9F/wPYQQvpWaVVutqlLZQKuhF7aHHYTPu&#10;LiaTJcmuW399Uyj0No/3OatNb43oyIfasYLJOANBXDhdc6ng8/T+8AwiRGSNxjEp+KYAm/XgboW5&#10;dlc+UHeMpUghHHJUUMXY5FKGoiKLYewa4sSdnbcYE/Sl1B6vKdwaOc2ymbRYc2qosKG3iorLsbUK&#10;5tudN7dL3b3e71sZzNPt66M9KTUa9i9LEJH6+C/+c291mr94hN9n0gV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Qub/EAAAA3AAAAA8AAAAAAAAAAAAAAAAAmAIAAGRycy9k&#10;b3ducmV2LnhtbFBLBQYAAAAABAAEAPUAAACJAwAAAAA=&#10;" fillcolor="#b01513 [3204]" stroked="f" strokeweight="1.5pt">
                      <v:stroke endcap="round"/>
                    </v:rect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C6ZcEA&#10;AADcAAAADwAAAGRycy9kb3ducmV2LnhtbERPTYvCMBC9C/6HMAveNHVF0WoUWVQ87MWq96EZ07rN&#10;pDRRq79+s7DgbR7vcxar1lbiTo0vHSsYDhIQxLnTJRsFp+O2PwXhA7LGyjEpeJKH1bLbWWCq3YMP&#10;dM+CETGEfYoKihDqVEqfF2TRD1xNHLmLayyGCBsjdYOPGG4r+ZkkE2mx5NhQYE1fBeU/2c0qMJiU&#10;O3zdzPX7vBu12Wh42Vy3SvU+2vUcRKA2vMX/7r2O82dj+Hs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wumXBAAAA3AAAAA8AAAAAAAAAAAAAAAAAmAIAAGRycy9kb3du&#10;cmV2LnhtbFBLBQYAAAAABAAEAPUAAACGAwAAAAA=&#10;" fillcolor="#b01513 [3204]" stroked="f" strokeweight="1.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936C92" w:rsidRDefault="00936C92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u-ES"/>
                                  </w:rPr>
                                  <w:t xml:space="preserve">Hacker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u-ES"/>
                                  </w:rPr>
                                  <w:t>Demoniced</w:t>
                                </w:r>
                                <w:proofErr w:type="spellEnd"/>
                              </w:p>
                            </w:sdtContent>
                          </w:sdt>
                          <w:p w:rsidR="00936C92" w:rsidRDefault="00936C92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36C92" w:rsidRDefault="00936C9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B01513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B01513" w:themeColor="accent1"/>
                                    <w:sz w:val="72"/>
                                    <w:szCs w:val="72"/>
                                  </w:rPr>
                                  <w:t>Cash Forwader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36C92" w:rsidRDefault="00936C92">
          <w:pPr>
            <w:rPr>
              <w:rFonts w:ascii="Century Gothic" w:eastAsiaTheme="majorEastAsia" w:hAnsi="Century Gothic" w:cstheme="majorBidi"/>
              <w:noProof/>
              <w:color w:val="B01513"/>
              <w:kern w:val="28"/>
              <w:sz w:val="72"/>
              <w:szCs w:val="72"/>
              <w:lang w:val="es-ES"/>
            </w:rPr>
          </w:pPr>
          <w:r>
            <w:rPr>
              <w:rFonts w:ascii="Century Gothic" w:hAnsi="Century Gothic"/>
              <w:noProof/>
              <w:color w:val="B01513"/>
              <w:lang w:val="eu-ES" w:eastAsia="eu-ES"/>
            </w:rPr>
            <w:drawing>
              <wp:anchor distT="0" distB="0" distL="114300" distR="114300" simplePos="0" relativeHeight="251660288" behindDoc="0" locked="0" layoutInCell="1" allowOverlap="1" wp14:anchorId="142EC421" wp14:editId="6126F470">
                <wp:simplePos x="0" y="0"/>
                <wp:positionH relativeFrom="margin">
                  <wp:align>center</wp:align>
                </wp:positionH>
                <wp:positionV relativeFrom="paragraph">
                  <wp:posOffset>3961765</wp:posOffset>
                </wp:positionV>
                <wp:extent cx="2743200" cy="304800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ankmachine.jp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04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rFonts w:ascii="Century Gothic" w:hAnsi="Century Gothic"/>
              <w:noProof/>
              <w:color w:val="B01513"/>
              <w:lang w:val="es-ES"/>
            </w:rPr>
            <w:br w:type="page"/>
          </w:r>
        </w:p>
      </w:sdtContent>
    </w:sdt>
    <w:p w:rsidR="00827275" w:rsidRPr="00F42F63" w:rsidRDefault="00C55488">
      <w:pPr>
        <w:pStyle w:val="Puesto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lastRenderedPageBreak/>
        <w:t>Cash Forwader</w:t>
      </w:r>
    </w:p>
    <w:p w:rsidR="00827275" w:rsidRPr="00F42F63" w:rsidRDefault="00936C92">
      <w:pPr>
        <w:pStyle w:val="Ttulo1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Historia</w:t>
      </w:r>
    </w:p>
    <w:p w:rsidR="00C55488" w:rsidRPr="00F42F63" w:rsidRDefault="00C55488" w:rsidP="00C55488">
      <w:pPr>
        <w:rPr>
          <w:rFonts w:ascii="Century Gothic" w:hAnsi="Century Gothic"/>
          <w:noProof/>
          <w:szCs w:val="16"/>
          <w:lang w:val="es-ES"/>
        </w:rPr>
      </w:pPr>
      <w:bookmarkStart w:id="0" w:name="_GoBack"/>
      <w:bookmarkEnd w:id="0"/>
    </w:p>
    <w:p w:rsidR="00827275" w:rsidRPr="00F42F63" w:rsidRDefault="00F42F63">
      <w:pPr>
        <w:rPr>
          <w:noProof/>
          <w:lang w:val="es-ES"/>
        </w:rPr>
      </w:pPr>
      <w:r w:rsidRPr="00F42F63">
        <w:rPr>
          <w:rFonts w:ascii="Century Gothic" w:hAnsi="Century Gothic"/>
          <w:noProof/>
          <w:szCs w:val="16"/>
          <w:lang w:val="es-ES"/>
        </w:rPr>
        <w:t>.</w:t>
      </w:r>
    </w:p>
    <w:sectPr w:rsidR="00827275" w:rsidRPr="00F42F63" w:rsidSect="00936C92">
      <w:pgSz w:w="12240" w:h="15840"/>
      <w:pgMar w:top="1440" w:right="1440" w:bottom="1440" w:left="1440" w:header="720" w:footer="720" w:gutter="0"/>
      <w:pgNumType w:start="0"/>
      <w:cols w:space="720"/>
      <w:titlePg/>
      <w:docGrid w:linePitch="2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92"/>
    <w:rsid w:val="00827275"/>
    <w:rsid w:val="00936C92"/>
    <w:rsid w:val="00C55488"/>
    <w:rsid w:val="00F4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41D41-3414-401B-9465-315061C2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ny\AppData\Roaming\Microsoft\Template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1B7D02-82EC-47B6-8D21-A4F383D20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iones.dotx</Template>
  <TotalTime>20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Cash Forwader</dc:title>
  <dc:creator>Hacker Demoniced</dc:creator>
  <cp:keywords/>
  <cp:lastModifiedBy>Johnny</cp:lastModifiedBy>
  <cp:revision>1</cp:revision>
  <dcterms:created xsi:type="dcterms:W3CDTF">2016-09-30T23:03:00Z</dcterms:created>
  <dcterms:modified xsi:type="dcterms:W3CDTF">2016-09-30T23:23:00Z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